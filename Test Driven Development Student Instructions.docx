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7307" w14:textId="1BCBF644" w:rsidR="00076856" w:rsidRPr="00874AA1" w:rsidRDefault="0089633C" w:rsidP="00874AA1">
      <w:pPr>
        <w:pStyle w:val="Title"/>
      </w:pPr>
      <w:r>
        <w:t>Test Driven Development (TDD)</w:t>
      </w:r>
    </w:p>
    <w:p w14:paraId="29198C6A" w14:textId="32B78ED8" w:rsidR="00076856" w:rsidRPr="00874AA1" w:rsidRDefault="0089633C" w:rsidP="00874AA1">
      <w:pPr>
        <w:pStyle w:val="Title"/>
      </w:pPr>
      <w:r>
        <w:t>Banking Application</w:t>
      </w:r>
    </w:p>
    <w:p w14:paraId="542C932E" w14:textId="77777777" w:rsidR="00563FE4" w:rsidRPr="00874AA1" w:rsidRDefault="0087526E" w:rsidP="00874AA1">
      <w:pPr>
        <w:pStyle w:val="Heading1"/>
      </w:pPr>
      <w:sdt>
        <w:sdtPr>
          <w:alias w:val="Project Overview:"/>
          <w:tag w:val="Project Overview:"/>
          <w:id w:val="-231312045"/>
          <w:placeholder>
            <w:docPart w:val="A8FFA14C1310432BAE2D916E9D91406F"/>
          </w:placeholder>
          <w:temporary/>
          <w:showingPlcHdr/>
          <w15:appearance w15:val="hidden"/>
        </w:sdtPr>
        <w:sdtEndPr/>
        <w:sdtContent>
          <w:r w:rsidR="00874AA1" w:rsidRPr="00874AA1">
            <w:t>Project Overview:</w:t>
          </w:r>
        </w:sdtContent>
      </w:sdt>
    </w:p>
    <w:p w14:paraId="0824CAF7" w14:textId="6EC6BFD1" w:rsidR="0089633C" w:rsidRDefault="0089633C" w:rsidP="00874AA1">
      <w:r>
        <w:t>You are a new software engineer for a small credit union. The Credit Union is looking to modernize and has hired you to help develop software for their ATMs. As it stands, the application is lacking in the required features.</w:t>
      </w:r>
    </w:p>
    <w:p w14:paraId="20C03E86" w14:textId="75B42C73" w:rsidR="0089633C" w:rsidRPr="00874AA1" w:rsidRDefault="0089633C" w:rsidP="00874AA1">
      <w:r>
        <w:t xml:space="preserve">It is your responsibility to </w:t>
      </w:r>
      <w:r w:rsidR="005F6030">
        <w:t>implement</w:t>
      </w:r>
      <w:r>
        <w:t xml:space="preserve"> the required tests and features needed to create a well-tested and functional application.</w:t>
      </w:r>
    </w:p>
    <w:p w14:paraId="583DAA8E" w14:textId="77777777" w:rsidR="00563FE4" w:rsidRPr="00874AA1" w:rsidRDefault="0087526E" w:rsidP="00874AA1">
      <w:pPr>
        <w:pStyle w:val="Heading1"/>
      </w:pPr>
      <w:sdt>
        <w:sdtPr>
          <w:alias w:val="Objectives:"/>
          <w:tag w:val="Objectives:"/>
          <w:id w:val="-63415929"/>
          <w:placeholder>
            <w:docPart w:val="E547511631784EBCB3B179CBF86531E9"/>
          </w:placeholder>
          <w:temporary/>
          <w:showingPlcHdr/>
          <w15:appearance w15:val="hidden"/>
        </w:sdtPr>
        <w:sdtEndPr/>
        <w:sdtContent>
          <w:r w:rsidR="00874AA1" w:rsidRPr="00874AA1">
            <w:t>Objectives:</w:t>
          </w:r>
        </w:sdtContent>
      </w:sdt>
    </w:p>
    <w:p w14:paraId="50C4F76E" w14:textId="2EB32368" w:rsidR="001E3ADA" w:rsidRPr="00874AA1" w:rsidRDefault="00EF59DA" w:rsidP="00874AA1">
      <w:pPr>
        <w:pStyle w:val="ListBullet"/>
      </w:pPr>
      <w:r>
        <w:t xml:space="preserve">Create </w:t>
      </w:r>
      <w:r w:rsidR="0089633C">
        <w:t>In-depth unit tests for all functions of the application.</w:t>
      </w:r>
    </w:p>
    <w:p w14:paraId="6F160743" w14:textId="5D9DC24C" w:rsidR="001E3ADA" w:rsidRPr="00874AA1" w:rsidRDefault="00EF59DA" w:rsidP="0089633C">
      <w:pPr>
        <w:pStyle w:val="ListBullet"/>
      </w:pPr>
      <w:r>
        <w:t>Implement</w:t>
      </w:r>
      <w:r w:rsidR="0089633C">
        <w:t xml:space="preserve"> necessary features into the application.</w:t>
      </w:r>
    </w:p>
    <w:p w14:paraId="3B217ADE" w14:textId="77777777" w:rsidR="00563FE4" w:rsidRPr="00874AA1" w:rsidRDefault="0087526E" w:rsidP="00874AA1">
      <w:pPr>
        <w:pStyle w:val="Heading1"/>
      </w:pPr>
      <w:sdt>
        <w:sdtPr>
          <w:alias w:val="Requirements/Task(s):"/>
          <w:tag w:val="Requirements/Task(s):"/>
          <w:id w:val="1725405758"/>
          <w:placeholder>
            <w:docPart w:val="D59D473D678B408A90B696652C1CA772"/>
          </w:placeholder>
          <w:temporary/>
          <w:showingPlcHdr/>
          <w15:appearance w15:val="hidden"/>
        </w:sdtPr>
        <w:sdtEndPr/>
        <w:sdtContent>
          <w:r w:rsidR="00874AA1" w:rsidRPr="00874AA1">
            <w:t>Requirements/Task(s):</w:t>
          </w:r>
        </w:sdtContent>
      </w:sdt>
    </w:p>
    <w:p w14:paraId="0E737549" w14:textId="222E24F7" w:rsidR="001E3ADA" w:rsidRDefault="0089633C" w:rsidP="0089633C">
      <w:pPr>
        <w:pStyle w:val="Normal-Indented"/>
        <w:numPr>
          <w:ilvl w:val="0"/>
          <w:numId w:val="5"/>
        </w:numPr>
      </w:pPr>
      <w:r>
        <w:t>Clone the GitHub Repository</w:t>
      </w:r>
    </w:p>
    <w:p w14:paraId="6CAFDE9E" w14:textId="4F0A320A" w:rsidR="0089633C" w:rsidRPr="00874AA1" w:rsidRDefault="0089633C" w:rsidP="0089633C">
      <w:pPr>
        <w:pStyle w:val="Normal-Indented"/>
        <w:numPr>
          <w:ilvl w:val="0"/>
          <w:numId w:val="5"/>
        </w:numPr>
      </w:pPr>
      <w:r>
        <w:t>Switch and work off the NJIT---Testing-Branch</w:t>
      </w:r>
    </w:p>
    <w:p w14:paraId="7E6734CD" w14:textId="7D44A602" w:rsidR="00481FAD" w:rsidRDefault="0089633C" w:rsidP="0089633C">
      <w:pPr>
        <w:pStyle w:val="Normal-Indented"/>
        <w:numPr>
          <w:ilvl w:val="0"/>
          <w:numId w:val="5"/>
        </w:numPr>
      </w:pPr>
      <w:r>
        <w:t xml:space="preserve">Create </w:t>
      </w:r>
      <w:r w:rsidR="005677C4">
        <w:t xml:space="preserve">your assigned </w:t>
      </w:r>
      <w:r>
        <w:t>function</w:t>
      </w:r>
      <w:r w:rsidR="005677C4">
        <w:t>(s)</w:t>
      </w:r>
      <w:r>
        <w:t xml:space="preserve"> for the application.</w:t>
      </w:r>
    </w:p>
    <w:p w14:paraId="08F8B52B" w14:textId="3E587A20" w:rsidR="0089633C" w:rsidRPr="00874AA1" w:rsidRDefault="0089633C" w:rsidP="0089633C">
      <w:pPr>
        <w:pStyle w:val="Normal-Indented"/>
        <w:numPr>
          <w:ilvl w:val="0"/>
          <w:numId w:val="5"/>
        </w:numPr>
      </w:pPr>
      <w:r>
        <w:t>Stage and commit your changes.</w:t>
      </w:r>
    </w:p>
    <w:p w14:paraId="5861A105" w14:textId="4767135D" w:rsidR="00563FE4" w:rsidRPr="00874AA1" w:rsidRDefault="0089633C" w:rsidP="0089633C">
      <w:pPr>
        <w:pStyle w:val="Normal-Indented"/>
        <w:numPr>
          <w:ilvl w:val="0"/>
          <w:numId w:val="5"/>
        </w:numPr>
      </w:pPr>
      <w:r>
        <w:t>Push your changes to the NJIT---Testing-Branch</w:t>
      </w:r>
      <w:r w:rsidR="00EF59DA">
        <w:t>.</w:t>
      </w:r>
    </w:p>
    <w:bookmarkStart w:id="0" w:name="_Hlk148962541"/>
    <w:p w14:paraId="4526C685" w14:textId="77777777" w:rsidR="00563FE4" w:rsidRPr="00874AA1" w:rsidRDefault="0087526E" w:rsidP="00874AA1">
      <w:pPr>
        <w:pStyle w:val="Heading1"/>
      </w:pPr>
      <w:sdt>
        <w:sdtPr>
          <w:alias w:val="Add the link to your project here:"/>
          <w:tag w:val="Add the link to your project here:"/>
          <w:id w:val="1140765804"/>
          <w:placeholder>
            <w:docPart w:val="5C784CA5CEDF43F0B33707A762E9072F"/>
          </w:placeholder>
          <w:temporary/>
          <w:showingPlcHdr/>
          <w15:appearance w15:val="hidden"/>
        </w:sdtPr>
        <w:sdtEndPr/>
        <w:sdtContent>
          <w:r w:rsidR="002F1EA7" w:rsidRPr="00874AA1">
            <w:t>Add the link to your project here:</w:t>
          </w:r>
        </w:sdtContent>
      </w:sdt>
      <w:bookmarkEnd w:id="0"/>
    </w:p>
    <w:p w14:paraId="7B9ABB9F" w14:textId="0DFEAEA6" w:rsidR="00044941" w:rsidRDefault="0089633C" w:rsidP="00EF59DA">
      <w:pPr>
        <w:pStyle w:val="ListParagraph"/>
        <w:numPr>
          <w:ilvl w:val="0"/>
          <w:numId w:val="6"/>
        </w:numPr>
      </w:pPr>
      <w:proofErr w:type="spellStart"/>
      <w:r>
        <w:t>Github</w:t>
      </w:r>
      <w:proofErr w:type="spellEnd"/>
      <w:r>
        <w:t xml:space="preserve"> Repo: </w:t>
      </w:r>
      <w:hyperlink r:id="rId10" w:history="1">
        <w:r w:rsidR="002E7923" w:rsidRPr="008B66C0">
          <w:rPr>
            <w:rStyle w:val="Hyperlink"/>
          </w:rPr>
          <w:t>https://github.com/PeePeePirate/NJIT-Testing-Workshop.git</w:t>
        </w:r>
      </w:hyperlink>
    </w:p>
    <w:p w14:paraId="1741C607" w14:textId="23F092A4" w:rsidR="002E7923" w:rsidRDefault="005043E8" w:rsidP="002E7923">
      <w:pPr>
        <w:rPr>
          <w:rFonts w:asciiTheme="majorHAnsi" w:eastAsiaTheme="majorEastAsia" w:hAnsiTheme="majorHAnsi" w:cstheme="majorBidi"/>
          <w:b/>
          <w:sz w:val="28"/>
          <w:szCs w:val="32"/>
        </w:rPr>
      </w:pPr>
      <w:r>
        <w:rPr>
          <w:rFonts w:asciiTheme="majorHAnsi" w:eastAsiaTheme="majorEastAsia" w:hAnsiTheme="majorHAnsi" w:cstheme="majorBidi"/>
          <w:b/>
          <w:sz w:val="28"/>
          <w:szCs w:val="32"/>
        </w:rPr>
        <w:t>Deposit Function requirements:</w:t>
      </w:r>
    </w:p>
    <w:p w14:paraId="527A0F43" w14:textId="77777777" w:rsidR="004358C2" w:rsidRPr="004358C2" w:rsidRDefault="004358C2" w:rsidP="004358C2">
      <w:pPr>
        <w:pStyle w:val="ListParagraph"/>
        <w:numPr>
          <w:ilvl w:val="0"/>
          <w:numId w:val="7"/>
        </w:numPr>
      </w:pPr>
      <w:r w:rsidRPr="004358C2">
        <w:t xml:space="preserve">Input validation tests </w:t>
      </w:r>
    </w:p>
    <w:p w14:paraId="687B8D80" w14:textId="77777777" w:rsidR="004358C2" w:rsidRPr="004358C2" w:rsidRDefault="004358C2" w:rsidP="004358C2">
      <w:pPr>
        <w:pStyle w:val="ListParagraph"/>
        <w:numPr>
          <w:ilvl w:val="0"/>
          <w:numId w:val="7"/>
        </w:numPr>
      </w:pPr>
      <w:r w:rsidRPr="004358C2">
        <w:t xml:space="preserve">Letters </w:t>
      </w:r>
    </w:p>
    <w:p w14:paraId="2E6E4595" w14:textId="77777777" w:rsidR="004358C2" w:rsidRPr="004358C2" w:rsidRDefault="004358C2" w:rsidP="004358C2">
      <w:pPr>
        <w:pStyle w:val="ListParagraph"/>
        <w:numPr>
          <w:ilvl w:val="0"/>
          <w:numId w:val="7"/>
        </w:numPr>
      </w:pPr>
      <w:r w:rsidRPr="004358C2">
        <w:t xml:space="preserve">Characters </w:t>
      </w:r>
    </w:p>
    <w:p w14:paraId="077A49CA" w14:textId="77777777" w:rsidR="004358C2" w:rsidRPr="004358C2" w:rsidRDefault="004358C2" w:rsidP="004358C2">
      <w:pPr>
        <w:pStyle w:val="ListParagraph"/>
        <w:numPr>
          <w:ilvl w:val="0"/>
          <w:numId w:val="7"/>
        </w:numPr>
      </w:pPr>
      <w:r w:rsidRPr="004358C2">
        <w:t xml:space="preserve">Bool </w:t>
      </w:r>
    </w:p>
    <w:p w14:paraId="767CC9DF" w14:textId="77777777" w:rsidR="004358C2" w:rsidRPr="004358C2" w:rsidRDefault="004358C2" w:rsidP="004358C2">
      <w:pPr>
        <w:pStyle w:val="ListParagraph"/>
        <w:numPr>
          <w:ilvl w:val="0"/>
          <w:numId w:val="7"/>
        </w:numPr>
      </w:pPr>
      <w:r w:rsidRPr="004358C2">
        <w:t xml:space="preserve">Account balance in negative </w:t>
      </w:r>
    </w:p>
    <w:p w14:paraId="7A55EC36" w14:textId="77777777" w:rsidR="004358C2" w:rsidRPr="004358C2" w:rsidRDefault="004358C2" w:rsidP="004358C2">
      <w:pPr>
        <w:pStyle w:val="ListParagraph"/>
        <w:numPr>
          <w:ilvl w:val="0"/>
          <w:numId w:val="7"/>
        </w:numPr>
      </w:pPr>
      <w:r w:rsidRPr="004358C2">
        <w:t xml:space="preserve">Account balance zero </w:t>
      </w:r>
    </w:p>
    <w:p w14:paraId="1C6A0B90" w14:textId="24A708F7" w:rsidR="005043E8" w:rsidRPr="004358C2" w:rsidRDefault="004358C2" w:rsidP="004358C2">
      <w:pPr>
        <w:pStyle w:val="ListParagraph"/>
        <w:numPr>
          <w:ilvl w:val="0"/>
          <w:numId w:val="7"/>
        </w:numPr>
      </w:pPr>
      <w:r w:rsidRPr="004358C2">
        <w:t>Account balance in the positive</w:t>
      </w:r>
    </w:p>
    <w:p w14:paraId="5C1FFE54" w14:textId="5792546B" w:rsidR="005043E8" w:rsidRDefault="005043E8" w:rsidP="002E7923">
      <w:pPr>
        <w:rPr>
          <w:rFonts w:asciiTheme="majorHAnsi" w:eastAsiaTheme="majorEastAsia" w:hAnsiTheme="majorHAnsi" w:cstheme="majorBidi"/>
          <w:b/>
          <w:sz w:val="28"/>
          <w:szCs w:val="32"/>
        </w:rPr>
      </w:pPr>
      <w:r>
        <w:rPr>
          <w:rFonts w:asciiTheme="majorHAnsi" w:eastAsiaTheme="majorEastAsia" w:hAnsiTheme="majorHAnsi" w:cstheme="majorBidi"/>
          <w:b/>
          <w:sz w:val="28"/>
          <w:szCs w:val="32"/>
        </w:rPr>
        <w:t>Withdraw function requirements</w:t>
      </w:r>
      <w:r w:rsidR="004358C2">
        <w:rPr>
          <w:rFonts w:asciiTheme="majorHAnsi" w:eastAsiaTheme="majorEastAsia" w:hAnsiTheme="majorHAnsi" w:cstheme="majorBidi"/>
          <w:b/>
          <w:sz w:val="28"/>
          <w:szCs w:val="32"/>
        </w:rPr>
        <w:t>:</w:t>
      </w:r>
    </w:p>
    <w:p w14:paraId="6571679C" w14:textId="77777777" w:rsidR="004018DA" w:rsidRPr="004018DA" w:rsidRDefault="004018DA" w:rsidP="004018DA">
      <w:pPr>
        <w:pStyle w:val="ListParagraph"/>
        <w:numPr>
          <w:ilvl w:val="0"/>
          <w:numId w:val="8"/>
        </w:numPr>
      </w:pPr>
      <w:r w:rsidRPr="004018DA">
        <w:t xml:space="preserve">Input validation </w:t>
      </w:r>
    </w:p>
    <w:p w14:paraId="13056138" w14:textId="77777777" w:rsidR="004018DA" w:rsidRPr="004018DA" w:rsidRDefault="004018DA" w:rsidP="004018DA">
      <w:pPr>
        <w:pStyle w:val="ListParagraph"/>
        <w:numPr>
          <w:ilvl w:val="0"/>
          <w:numId w:val="8"/>
        </w:numPr>
      </w:pPr>
      <w:r w:rsidRPr="004018DA">
        <w:t xml:space="preserve">Letters </w:t>
      </w:r>
    </w:p>
    <w:p w14:paraId="5960B61B" w14:textId="77777777" w:rsidR="004018DA" w:rsidRPr="004018DA" w:rsidRDefault="004018DA" w:rsidP="004018DA">
      <w:pPr>
        <w:pStyle w:val="ListParagraph"/>
        <w:numPr>
          <w:ilvl w:val="0"/>
          <w:numId w:val="8"/>
        </w:numPr>
      </w:pPr>
      <w:r w:rsidRPr="004018DA">
        <w:t xml:space="preserve">Characters </w:t>
      </w:r>
    </w:p>
    <w:p w14:paraId="53EC36ED" w14:textId="52F2B612" w:rsidR="004018DA" w:rsidRPr="004018DA" w:rsidRDefault="004018DA" w:rsidP="004018DA">
      <w:pPr>
        <w:pStyle w:val="ListParagraph"/>
        <w:numPr>
          <w:ilvl w:val="0"/>
          <w:numId w:val="8"/>
        </w:numPr>
      </w:pPr>
      <w:r w:rsidRPr="004018DA">
        <w:t>Bool</w:t>
      </w:r>
    </w:p>
    <w:p w14:paraId="3E4C1C2F" w14:textId="77777777" w:rsidR="004018DA" w:rsidRPr="004018DA" w:rsidRDefault="004018DA" w:rsidP="004018DA">
      <w:pPr>
        <w:pStyle w:val="ListParagraph"/>
        <w:numPr>
          <w:ilvl w:val="0"/>
          <w:numId w:val="8"/>
        </w:numPr>
      </w:pPr>
      <w:r w:rsidRPr="004018DA">
        <w:t xml:space="preserve">Withdraw to zero </w:t>
      </w:r>
    </w:p>
    <w:p w14:paraId="043361D5" w14:textId="0404FC1B" w:rsidR="004018DA" w:rsidRPr="004018DA" w:rsidRDefault="004018DA" w:rsidP="0087526E">
      <w:pPr>
        <w:pStyle w:val="ListParagraph"/>
        <w:numPr>
          <w:ilvl w:val="0"/>
          <w:numId w:val="8"/>
        </w:numPr>
      </w:pPr>
      <w:r w:rsidRPr="004018DA">
        <w:t xml:space="preserve">Withdraw </w:t>
      </w:r>
      <w:proofErr w:type="gramStart"/>
      <w:r w:rsidRPr="004018DA">
        <w:t>to</w:t>
      </w:r>
      <w:proofErr w:type="gramEnd"/>
      <w:r w:rsidRPr="004018DA">
        <w:t xml:space="preserve"> positive </w:t>
      </w:r>
      <w:r w:rsidR="0087526E">
        <w:t>or negative</w:t>
      </w:r>
    </w:p>
    <w:sectPr w:rsidR="004018DA" w:rsidRPr="004018DA"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C64C" w14:textId="77777777" w:rsidR="0089633C" w:rsidRDefault="0089633C" w:rsidP="00524988">
      <w:pPr>
        <w:spacing w:after="0" w:line="240" w:lineRule="auto"/>
      </w:pPr>
      <w:r>
        <w:separator/>
      </w:r>
    </w:p>
  </w:endnote>
  <w:endnote w:type="continuationSeparator" w:id="0">
    <w:p w14:paraId="6E56E059" w14:textId="77777777" w:rsidR="0089633C" w:rsidRDefault="0089633C"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CC4C2" w14:textId="77777777" w:rsidR="0089633C" w:rsidRDefault="0089633C" w:rsidP="00524988">
      <w:pPr>
        <w:spacing w:after="0" w:line="240" w:lineRule="auto"/>
      </w:pPr>
      <w:r>
        <w:separator/>
      </w:r>
    </w:p>
  </w:footnote>
  <w:footnote w:type="continuationSeparator" w:id="0">
    <w:p w14:paraId="123FC922" w14:textId="77777777" w:rsidR="0089633C" w:rsidRDefault="0089633C"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62881"/>
    <w:multiLevelType w:val="hybridMultilevel"/>
    <w:tmpl w:val="25769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EF"/>
    <w:multiLevelType w:val="hybridMultilevel"/>
    <w:tmpl w:val="82C8A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95184"/>
    <w:multiLevelType w:val="hybridMultilevel"/>
    <w:tmpl w:val="234A140A"/>
    <w:lvl w:ilvl="0" w:tplc="AE741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316B31"/>
    <w:multiLevelType w:val="hybridMultilevel"/>
    <w:tmpl w:val="0DC0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195879">
    <w:abstractNumId w:val="7"/>
  </w:num>
  <w:num w:numId="2" w16cid:durableId="67962513">
    <w:abstractNumId w:val="3"/>
  </w:num>
  <w:num w:numId="3" w16cid:durableId="1280837621">
    <w:abstractNumId w:val="1"/>
  </w:num>
  <w:num w:numId="4" w16cid:durableId="331765109">
    <w:abstractNumId w:val="0"/>
  </w:num>
  <w:num w:numId="5" w16cid:durableId="1293554457">
    <w:abstractNumId w:val="5"/>
  </w:num>
  <w:num w:numId="6" w16cid:durableId="1867327326">
    <w:abstractNumId w:val="6"/>
  </w:num>
  <w:num w:numId="7" w16cid:durableId="1894736440">
    <w:abstractNumId w:val="2"/>
  </w:num>
  <w:num w:numId="8" w16cid:durableId="1770782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3C"/>
    <w:rsid w:val="00044941"/>
    <w:rsid w:val="00076856"/>
    <w:rsid w:val="00097C80"/>
    <w:rsid w:val="00151A42"/>
    <w:rsid w:val="00177E48"/>
    <w:rsid w:val="001E3ADA"/>
    <w:rsid w:val="002261A4"/>
    <w:rsid w:val="002E7923"/>
    <w:rsid w:val="002F1EA7"/>
    <w:rsid w:val="003169C1"/>
    <w:rsid w:val="004018DA"/>
    <w:rsid w:val="00432A3E"/>
    <w:rsid w:val="004358C2"/>
    <w:rsid w:val="00481FAD"/>
    <w:rsid w:val="00483FFD"/>
    <w:rsid w:val="005043E8"/>
    <w:rsid w:val="005244D5"/>
    <w:rsid w:val="00524988"/>
    <w:rsid w:val="00563FE4"/>
    <w:rsid w:val="005677C4"/>
    <w:rsid w:val="005733DE"/>
    <w:rsid w:val="00575138"/>
    <w:rsid w:val="00575C9D"/>
    <w:rsid w:val="005854E9"/>
    <w:rsid w:val="005F6030"/>
    <w:rsid w:val="00635D86"/>
    <w:rsid w:val="00783197"/>
    <w:rsid w:val="00874AA1"/>
    <w:rsid w:val="0087526E"/>
    <w:rsid w:val="0089633C"/>
    <w:rsid w:val="00EF59DA"/>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D9559"/>
  <w15:chartTrackingRefBased/>
  <w15:docId w15:val="{0BB1E4F8-701A-45FA-B12B-EF395E24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EF59DA"/>
    <w:pPr>
      <w:ind w:left="720"/>
      <w:contextualSpacing/>
    </w:pPr>
  </w:style>
  <w:style w:type="character" w:styleId="Hyperlink">
    <w:name w:val="Hyperlink"/>
    <w:basedOn w:val="DefaultParagraphFont"/>
    <w:uiPriority w:val="99"/>
    <w:unhideWhenUsed/>
    <w:rsid w:val="002E7923"/>
    <w:rPr>
      <w:color w:val="0563C1" w:themeColor="hyperlink"/>
      <w:u w:val="single"/>
    </w:rPr>
  </w:style>
  <w:style w:type="character" w:styleId="UnresolvedMention">
    <w:name w:val="Unresolved Mention"/>
    <w:basedOn w:val="DefaultParagraphFont"/>
    <w:uiPriority w:val="99"/>
    <w:semiHidden/>
    <w:unhideWhenUsed/>
    <w:rsid w:val="002E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87191">
      <w:bodyDiv w:val="1"/>
      <w:marLeft w:val="0"/>
      <w:marRight w:val="0"/>
      <w:marTop w:val="0"/>
      <w:marBottom w:val="0"/>
      <w:divBdr>
        <w:top w:val="none" w:sz="0" w:space="0" w:color="auto"/>
        <w:left w:val="none" w:sz="0" w:space="0" w:color="auto"/>
        <w:bottom w:val="none" w:sz="0" w:space="0" w:color="auto"/>
        <w:right w:val="none" w:sz="0" w:space="0" w:color="auto"/>
      </w:divBdr>
    </w:div>
    <w:div w:id="1199733218">
      <w:bodyDiv w:val="1"/>
      <w:marLeft w:val="0"/>
      <w:marRight w:val="0"/>
      <w:marTop w:val="0"/>
      <w:marBottom w:val="0"/>
      <w:divBdr>
        <w:top w:val="none" w:sz="0" w:space="0" w:color="auto"/>
        <w:left w:val="none" w:sz="0" w:space="0" w:color="auto"/>
        <w:bottom w:val="none" w:sz="0" w:space="0" w:color="auto"/>
        <w:right w:val="none" w:sz="0" w:space="0" w:color="auto"/>
      </w:divBdr>
    </w:div>
    <w:div w:id="19263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PeePeePirate/NJIT-Testing-Workshop.git"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rne2\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FFA14C1310432BAE2D916E9D91406F"/>
        <w:category>
          <w:name w:val="General"/>
          <w:gallery w:val="placeholder"/>
        </w:category>
        <w:types>
          <w:type w:val="bbPlcHdr"/>
        </w:types>
        <w:behaviors>
          <w:behavior w:val="content"/>
        </w:behaviors>
        <w:guid w:val="{CD2DA59A-F646-4F77-B702-22B3CCE5FA1B}"/>
      </w:docPartPr>
      <w:docPartBody>
        <w:p w:rsidR="009913B3" w:rsidRDefault="009913B3">
          <w:pPr>
            <w:pStyle w:val="A8FFA14C1310432BAE2D916E9D91406F"/>
          </w:pPr>
          <w:r w:rsidRPr="00874AA1">
            <w:t>Project Overview:</w:t>
          </w:r>
        </w:p>
      </w:docPartBody>
    </w:docPart>
    <w:docPart>
      <w:docPartPr>
        <w:name w:val="E547511631784EBCB3B179CBF86531E9"/>
        <w:category>
          <w:name w:val="General"/>
          <w:gallery w:val="placeholder"/>
        </w:category>
        <w:types>
          <w:type w:val="bbPlcHdr"/>
        </w:types>
        <w:behaviors>
          <w:behavior w:val="content"/>
        </w:behaviors>
        <w:guid w:val="{810AC16A-37A3-474A-9F8B-0EE727C98110}"/>
      </w:docPartPr>
      <w:docPartBody>
        <w:p w:rsidR="009913B3" w:rsidRDefault="009913B3">
          <w:pPr>
            <w:pStyle w:val="E547511631784EBCB3B179CBF86531E9"/>
          </w:pPr>
          <w:r w:rsidRPr="00874AA1">
            <w:t>Objectives:</w:t>
          </w:r>
        </w:p>
      </w:docPartBody>
    </w:docPart>
    <w:docPart>
      <w:docPartPr>
        <w:name w:val="D59D473D678B408A90B696652C1CA772"/>
        <w:category>
          <w:name w:val="General"/>
          <w:gallery w:val="placeholder"/>
        </w:category>
        <w:types>
          <w:type w:val="bbPlcHdr"/>
        </w:types>
        <w:behaviors>
          <w:behavior w:val="content"/>
        </w:behaviors>
        <w:guid w:val="{3AE44558-DFB8-42B1-B74D-3401AE6EBAC4}"/>
      </w:docPartPr>
      <w:docPartBody>
        <w:p w:rsidR="009913B3" w:rsidRDefault="009913B3">
          <w:pPr>
            <w:pStyle w:val="D59D473D678B408A90B696652C1CA772"/>
          </w:pPr>
          <w:r w:rsidRPr="00874AA1">
            <w:t>Requirements/Task(s):</w:t>
          </w:r>
        </w:p>
      </w:docPartBody>
    </w:docPart>
    <w:docPart>
      <w:docPartPr>
        <w:name w:val="5C784CA5CEDF43F0B33707A762E9072F"/>
        <w:category>
          <w:name w:val="General"/>
          <w:gallery w:val="placeholder"/>
        </w:category>
        <w:types>
          <w:type w:val="bbPlcHdr"/>
        </w:types>
        <w:behaviors>
          <w:behavior w:val="content"/>
        </w:behaviors>
        <w:guid w:val="{6EB20D71-AD6A-4F43-9401-E9F3905DC6FC}"/>
      </w:docPartPr>
      <w:docPartBody>
        <w:p w:rsidR="009913B3" w:rsidRDefault="009913B3">
          <w:pPr>
            <w:pStyle w:val="5C784CA5CEDF43F0B33707A762E9072F"/>
          </w:pPr>
          <w:r w:rsidRPr="00874AA1">
            <w:t>Add the link to your project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B3"/>
    <w:rsid w:val="009913B3"/>
    <w:rsid w:val="00E6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FA14C1310432BAE2D916E9D91406F">
    <w:name w:val="A8FFA14C1310432BAE2D916E9D91406F"/>
  </w:style>
  <w:style w:type="paragraph" w:customStyle="1" w:styleId="E547511631784EBCB3B179CBF86531E9">
    <w:name w:val="E547511631784EBCB3B179CBF86531E9"/>
  </w:style>
  <w:style w:type="paragraph" w:customStyle="1" w:styleId="D59D473D678B408A90B696652C1CA772">
    <w:name w:val="D59D473D678B408A90B696652C1CA772"/>
  </w:style>
  <w:style w:type="paragraph" w:customStyle="1" w:styleId="5C784CA5CEDF43F0B33707A762E9072F">
    <w:name w:val="5C784CA5CEDF43F0B33707A762E9072F"/>
  </w:style>
  <w:style w:type="paragraph" w:customStyle="1" w:styleId="A8AF069F68EA487C9051A5F55FA914C0">
    <w:name w:val="A8AF069F68EA487C9051A5F55FA914C0"/>
    <w:rsid w:val="00E66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20</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 Fernezan</dc:creator>
  <cp:keywords/>
  <dc:description/>
  <cp:lastModifiedBy>Jonathan E Fernezan</cp:lastModifiedBy>
  <cp:revision>9</cp:revision>
  <dcterms:created xsi:type="dcterms:W3CDTF">2023-10-10T17:37:00Z</dcterms:created>
  <dcterms:modified xsi:type="dcterms:W3CDTF">2023-10-23T18:11:00Z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